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C77D5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BD69B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proofErr w:type="gramStart"/>
      <w:r w:rsidR="00D13DB4">
        <w:rPr>
          <w:rFonts w:hint="eastAsia"/>
        </w:rPr>
        <w:t>D</w:t>
      </w:r>
      <w:r w:rsidR="00D13DB4">
        <w:t>.Va</w:t>
      </w:r>
      <w:proofErr w:type="spellEnd"/>
      <w:proofErr w:type="gramEnd"/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2018-02-27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시스템 개요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2018-03-05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유스케이스</w:t>
            </w:r>
            <w:proofErr w:type="spellEnd"/>
            <w:r w:rsidRPr="00D13DB4">
              <w:rPr>
                <w:rFonts w:hint="eastAsia"/>
              </w:rPr>
              <w:t xml:space="preserve"> 목록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사용자 분석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및 인터페이스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 xml:space="preserve">김자훈,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문서 줄 정리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세부 사항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bookmarkStart w:id="1" w:name="#68c23650"/>
            <w:bookmarkEnd w:id="1"/>
            <w:r w:rsidRPr="00D13DB4">
              <w:rPr>
                <w:rFonts w:ascii="돋움" w:eastAsia="돋움" w:hAnsi="돋움" w:hint="eastAsia"/>
                <w:b/>
              </w:rPr>
              <w:t>2</w:t>
            </w:r>
            <w:r w:rsidRPr="00D13DB4">
              <w:rPr>
                <w:rFonts w:ascii="돋움" w:eastAsia="돋움" w:hAnsi="돋움"/>
                <w:b/>
              </w:rPr>
              <w:t>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1</w:t>
            </w:r>
            <w:r w:rsidRPr="00D13DB4">
              <w:rPr>
                <w:rFonts w:ascii="돋움" w:eastAsia="돋움" w:hAnsi="돋움"/>
                <w:b/>
              </w:rPr>
              <w:t>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 w:rsidRPr="00D13DB4"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6B56C8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.2.0.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F5D46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목록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C84FF1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  <w:tr w:rsidR="006F5D46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.2.1.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김자훈,</w:t>
            </w:r>
            <w:r>
              <w:rPr>
                <w:rFonts w:ascii="돋움" w:eastAsia="돋움" w:hAnsi="돋움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분석</w:t>
            </w:r>
            <w:r w:rsidR="003E238C"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3741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시스템 개요 및 인터페이스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F154D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  <w:tr w:rsidR="008F00B1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1.3.2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125D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D31489" w:rsidRDefault="004221DF" w:rsidP="00DE57E6">
      <w:pPr>
        <w:pStyle w:val="1"/>
        <w:rPr>
          <w:rFonts w:hint="eastAsia"/>
        </w:rPr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p w:rsidR="00D31489" w:rsidRDefault="00D31489" w:rsidP="00DE57E6">
      <w:pPr>
        <w:ind w:firstLineChars="100" w:firstLine="200"/>
        <w:rPr>
          <w:rFonts w:hint="eastAsia"/>
        </w:rPr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E57E6"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U</w:t>
      </w:r>
      <w:r>
        <w:t xml:space="preserve">buntu, ROS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DE57E6"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 xml:space="preserve">, </w:t>
      </w:r>
      <w:r>
        <w:t xml:space="preserve">Mac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Android Studio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Pr="006466B1" w:rsidRDefault="00D31489" w:rsidP="00DE57E6">
      <w:pPr>
        <w:ind w:firstLineChars="100" w:firstLine="200"/>
      </w:pP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 w:rsidR="00DE57E6">
        <w:rPr>
          <w:rFonts w:hint="eastAsia"/>
        </w:rPr>
        <w:t>크게</w:t>
      </w:r>
      <w:r w:rsidR="00DE57E6"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E57E6"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UDP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>(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(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t xml:space="preserve"> 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 w:rsidR="00DE57E6"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로봇에서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확인하면서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  <w:r w:rsidR="00DE57E6"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판단해서</w:t>
      </w:r>
      <w:r>
        <w:rPr>
          <w:rFonts w:hint="eastAsia"/>
        </w:rPr>
        <w:t xml:space="preserve"> </w:t>
      </w:r>
      <w:r>
        <w:rPr>
          <w:rFonts w:hint="eastAsia"/>
        </w:rPr>
        <w:t>스마트폰으로</w:t>
      </w:r>
      <w:r>
        <w:rPr>
          <w:rFonts w:hint="eastAsia"/>
        </w:rPr>
        <w:t xml:space="preserve"> </w:t>
      </w:r>
      <w:r>
        <w:rPr>
          <w:rFonts w:hint="eastAsia"/>
        </w:rPr>
        <w:t>전송합니다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모델로는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Inception v3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</w:p>
    <w:p w:rsidR="00D31489" w:rsidRPr="00D31489" w:rsidRDefault="00D31489" w:rsidP="00FF46A0"/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E63742" w:rsidRPr="00E63742" w:rsidRDefault="00E63742" w:rsidP="00E63742"/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EF53CF" w:rsidRPr="00E917F3" w:rsidRDefault="00EF53CF" w:rsidP="00EF53CF"/>
    <w:tbl>
      <w:tblPr>
        <w:tblW w:w="839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720"/>
      </w:tblGrid>
      <w:tr w:rsidR="00EF53CF" w:rsidRPr="00BA2195" w:rsidTr="00E63742">
        <w:trPr>
          <w:trHeight w:val="559"/>
        </w:trPr>
        <w:tc>
          <w:tcPr>
            <w:tcW w:w="167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20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사용자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시스템을 사용하여 로봇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="00E44025">
              <w:rPr>
                <w:rStyle w:val="ae"/>
                <w:rFonts w:ascii="돋움" w:eastAsia="돋움" w:hAnsi="돋움" w:hint="eastAsia"/>
                <w:color w:val="auto"/>
              </w:rPr>
              <w:t>시스템을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조작하는 행위자</w:t>
            </w:r>
          </w:p>
        </w:tc>
      </w:tr>
      <w:tr w:rsidR="007B5D1A" w:rsidTr="00E63742">
        <w:trPr>
          <w:trHeight w:val="559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로봇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시스템으로부터 받은 값을 처리하는 시스템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사용자로부터 입력을 통해</w:t>
            </w:r>
            <w:r w:rsidR="007B5D1A"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받아 로봇 시스템으로 값을 보내는 시스템</w:t>
            </w:r>
          </w:p>
        </w:tc>
      </w:tr>
    </w:tbl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FF46A0" w:rsidRPr="00FF46A0" w:rsidRDefault="00FF46A0" w:rsidP="005127C2">
      <w:pPr>
        <w:rPr>
          <w:rStyle w:val="ae"/>
        </w:rPr>
      </w:pPr>
    </w:p>
    <w:p w:rsidR="004221DF" w:rsidRDefault="00E44025" w:rsidP="001E483E">
      <w:pPr>
        <w:jc w:val="center"/>
      </w:pPr>
      <w:r>
        <w:rPr>
          <w:noProof/>
        </w:rPr>
        <w:drawing>
          <wp:inline distT="0" distB="0" distL="0" distR="0">
            <wp:extent cx="3026549" cy="188862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8-09-13 오후 4.2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72" cy="19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03407A" w:rsidRDefault="000C2157" w:rsidP="00440DE6"/>
    <w:tbl>
      <w:tblPr>
        <w:tblW w:w="826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5939"/>
        <w:gridCol w:w="873"/>
      </w:tblGrid>
      <w:tr w:rsidR="000C2157" w:rsidRPr="00D54A11" w:rsidTr="00E63742">
        <w:trPr>
          <w:trHeight w:val="575"/>
        </w:trPr>
        <w:tc>
          <w:tcPr>
            <w:tcW w:w="145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5939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73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물건 찾기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화면에 있는 물건을 인식하여 물건의 이름을 알려준다.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로봇 조작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E44025">
              <w:rPr>
                <w:rFonts w:ascii="돋움" w:eastAsia="돋움" w:hAnsi="돋움" w:hint="eastAsia"/>
              </w:rPr>
              <w:t>앱 시스템을 통해 로봇의 움직임을 결정한다.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E4402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영상 확인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로봇이 카메라로 찍고 있는 화면을 볼 수 있다.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Pr="00440DE6" w:rsidRDefault="000C2157" w:rsidP="00440DE6"/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2791"/>
        <w:gridCol w:w="4224"/>
        <w:gridCol w:w="616"/>
      </w:tblGrid>
      <w:tr w:rsidR="003A2AF1" w:rsidRPr="00D54A11" w:rsidTr="003A48D5">
        <w:trPr>
          <w:trHeight w:val="727"/>
        </w:trPr>
        <w:tc>
          <w:tcPr>
            <w:tcW w:w="85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79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22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1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1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9E58E4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로봇을 조종한다.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UC005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회원가입을 요청한다.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ID, 비밀번호, 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S/N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를 입력해</w:t>
            </w:r>
            <w:r w:rsidR="004E1C1E"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회원가입을 요청한다.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등록된 아이디와 패스워드를 입력하여 로그인을 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UC006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로그인을 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4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구글 학습 데이터를 통해 물건 이름을 전송한다.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E1C1E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을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통해</w:t>
            </w:r>
            <w:r w:rsidR="004B5F89"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이동한다.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UC001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>
              <w:rPr>
                <w:rFonts w:ascii="맑은 고딕" w:hAnsi="맑은 고딕"/>
                <w:sz w:val="18"/>
                <w:szCs w:val="18"/>
              </w:rPr>
              <w:t>0</w:t>
            </w:r>
            <w:r w:rsidR="004E1C1E"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회원가입을 로봇에 등록한다.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002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 w:rsidR="004E1C1E">
              <w:rPr>
                <w:rFonts w:ascii="맑은 고딕" w:hAnsi="맑은 고딕"/>
                <w:sz w:val="18"/>
                <w:szCs w:val="18"/>
              </w:rPr>
              <w:t>07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9E58E4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촬영 화면을 본다.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80637A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로봇이 촬영한 영상을 앱 시스템으로 확인한다.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</w:t>
            </w:r>
            <w:r>
              <w:rPr>
                <w:rFonts w:ascii="맑은 고딕" w:hAnsi="맑은 고딕"/>
                <w:sz w:val="18"/>
                <w:szCs w:val="18"/>
              </w:rPr>
              <w:t>C0</w:t>
            </w:r>
            <w:r w:rsidR="004E1C1E">
              <w:rPr>
                <w:rFonts w:ascii="맑은 고딕" w:hAnsi="맑은 고딕"/>
                <w:sz w:val="18"/>
                <w:szCs w:val="18"/>
              </w:rPr>
              <w:t>08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914AFD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="00B10C64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사용자의 로그인 정보를 확인한다.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B10C64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B10C64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  <w:tr w:rsidR="009E58E4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9E58E4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UC009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9E58E4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물건 확인을 요청한다.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물건 확인 버튼을 클릭하여 로봇에게 물건이 무엇인지 요청한다.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  <w:tr w:rsidR="003A48D5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73123C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</w:t>
            </w:r>
            <w:r w:rsidR="003A48D5">
              <w:rPr>
                <w:rFonts w:ascii="맑은 고딕" w:hAnsi="맑은 고딕"/>
                <w:sz w:val="18"/>
                <w:szCs w:val="18"/>
              </w:rPr>
              <w:t>10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물건 이름을 본다.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사용자가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앱시스템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화면에 나타난 이미지의 이름을 본다.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3A48D5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73123C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</w:t>
            </w:r>
            <w:r w:rsidR="003A48D5">
              <w:rPr>
                <w:rFonts w:ascii="맑은 고딕" w:hAnsi="맑은 고딕"/>
                <w:sz w:val="18"/>
                <w:szCs w:val="18"/>
              </w:rPr>
              <w:t>11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현재 촬영한 화면을 전송한다.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로봇이 현재 촬영중인 장면을 앱 시스템으로 전송한다.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</w:tbl>
    <w:p w:rsidR="0017696D" w:rsidRDefault="0017696D" w:rsidP="00BE571A"/>
    <w:p w:rsidR="00357453" w:rsidRDefault="00357453" w:rsidP="00BE571A"/>
    <w:p w:rsidR="00CD7E20" w:rsidRDefault="00CD7E20" w:rsidP="00BE571A"/>
    <w:p w:rsidR="00CD7E20" w:rsidRDefault="00CD7E20" w:rsidP="00BE571A"/>
    <w:p w:rsidR="00CD7E20" w:rsidRDefault="00CD7E20" w:rsidP="00BE571A"/>
    <w:p w:rsidR="00CD7E20" w:rsidRDefault="00CD7E20" w:rsidP="00BE571A"/>
    <w:p w:rsidR="00CD7E20" w:rsidRDefault="00CD7E20" w:rsidP="00BE571A">
      <w:pPr>
        <w:rPr>
          <w:rFonts w:hint="eastAsia"/>
        </w:rPr>
      </w:pP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:rsidR="00A23381" w:rsidRDefault="00A23381" w:rsidP="003A2AF1">
      <w:pPr>
        <w:rPr>
          <w:noProof/>
        </w:rPr>
      </w:pPr>
      <w:bookmarkStart w:id="16" w:name="_Toc287096158"/>
    </w:p>
    <w:p w:rsidR="001723F7" w:rsidRDefault="003275B9" w:rsidP="001723F7">
      <w:pPr>
        <w:rPr>
          <w:noProof/>
        </w:rPr>
      </w:pPr>
      <w:r>
        <w:rPr>
          <w:noProof/>
        </w:rPr>
        <w:drawing>
          <wp:inline distT="0" distB="0" distL="0" distR="0">
            <wp:extent cx="5400040" cy="218186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9-13 오후 8.23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Default="00A046AF" w:rsidP="001723F7">
      <w:pPr>
        <w:rPr>
          <w:noProof/>
        </w:rPr>
      </w:pPr>
    </w:p>
    <w:p w:rsidR="00537818" w:rsidRDefault="00537818" w:rsidP="001723F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400040" cy="2700020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18-09-13 오후 6.57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Default="00A046AF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Default="00CD7E20" w:rsidP="001723F7"/>
    <w:p w:rsidR="00CD7E20" w:rsidRPr="001723F7" w:rsidRDefault="00CD7E20" w:rsidP="001723F7">
      <w:pPr>
        <w:rPr>
          <w:rFonts w:hint="eastAsia"/>
        </w:rPr>
      </w:pP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:rsidR="004221DF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 w:rsidRPr="007E70C2">
        <w:rPr>
          <w:rFonts w:hint="eastAsia"/>
        </w:rPr>
        <w:t xml:space="preserve"> </w:t>
      </w:r>
    </w:p>
    <w:p w:rsidR="008A3206" w:rsidRDefault="00A07BD8" w:rsidP="00A07BD8">
      <w:pPr>
        <w:rPr>
          <w:rStyle w:val="ae"/>
          <w:rFonts w:ascii="맑은 고딕" w:hAnsi="맑은 고딕"/>
          <w:color w:val="auto"/>
          <w:sz w:val="18"/>
          <w:szCs w:val="18"/>
        </w:rPr>
      </w:pPr>
      <w:r>
        <w:rPr>
          <w:rFonts w:hint="eastAsia"/>
        </w:rPr>
        <w:t xml:space="preserve">UC001 :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로봇을 조종</w:t>
      </w:r>
    </w:p>
    <w:p w:rsidR="00797903" w:rsidRPr="008A3206" w:rsidRDefault="00797903" w:rsidP="00A07BD8">
      <w:pPr>
        <w:rPr>
          <w:rFonts w:ascii="맑은 고딕" w:hAnsi="맑은 고딕"/>
          <w:sz w:val="18"/>
          <w:szCs w:val="18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797903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UC005)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로봇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외부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파일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B45D57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움직이며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방향의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68673D" w:rsidRDefault="00797903" w:rsidP="00797903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 w:rsidR="00B45D57">
              <w:rPr>
                <w:rStyle w:val="ae"/>
                <w:color w:val="auto"/>
              </w:rPr>
              <w:t xml:space="preserve"> =&gt; </w:t>
            </w:r>
            <w:r w:rsidR="00B45D57">
              <w:rPr>
                <w:rStyle w:val="ae"/>
                <w:rFonts w:hint="eastAsia"/>
                <w:color w:val="auto"/>
              </w:rPr>
              <w:t>B</w:t>
            </w:r>
            <w:r w:rsidR="00B45D57">
              <w:rPr>
                <w:rStyle w:val="ae"/>
                <w:color w:val="auto"/>
              </w:rPr>
              <w:t>1 =&gt; 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CD7E20" w:rsidRDefault="00CD7E20" w:rsidP="00A07BD8"/>
    <w:p w:rsidR="00A07BD8" w:rsidRPr="00F9393B" w:rsidRDefault="00A07BD8" w:rsidP="00A07BD8">
      <w:r>
        <w:rPr>
          <w:rFonts w:hint="eastAsia"/>
        </w:rPr>
        <w:t>UC</w:t>
      </w:r>
      <w:proofErr w:type="gramStart"/>
      <w:r>
        <w:rPr>
          <w:rFonts w:hint="eastAsia"/>
        </w:rPr>
        <w:t>00</w:t>
      </w:r>
      <w:r>
        <w:t>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3A48D5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회원가입을 요청한다.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3A48D5" w:rsidRPr="00AE5DC3" w:rsidRDefault="003A48D5" w:rsidP="003A48D5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ID, 비밀번호, 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S/N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를 입력해 회원가입을 요청한다.</w:t>
            </w: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전송된다</w:t>
            </w: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68673D" w:rsidRDefault="003A48D5" w:rsidP="003A48D5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A07BD8" w:rsidRDefault="003A48D5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B3</w:t>
            </w:r>
          </w:p>
        </w:tc>
        <w:tc>
          <w:tcPr>
            <w:tcW w:w="5880" w:type="dxa"/>
            <w:shd w:val="clear" w:color="auto" w:fill="auto"/>
          </w:tcPr>
          <w:p w:rsidR="003A48D5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3A48D5" w:rsidRPr="00751DE1" w:rsidRDefault="003A48D5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B2=&gt;B3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</w:p>
        </w:tc>
        <w:tc>
          <w:tcPr>
            <w:tcW w:w="919" w:type="dxa"/>
          </w:tcPr>
          <w:p w:rsidR="003A48D5" w:rsidRDefault="003A48D5" w:rsidP="003A48D5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3A48D5" w:rsidRDefault="003A48D5" w:rsidP="003A48D5">
            <w:pPr>
              <w:rPr>
                <w:rStyle w:val="ae"/>
                <w:color w:val="auto"/>
              </w:rPr>
            </w:pPr>
          </w:p>
        </w:tc>
      </w:tr>
    </w:tbl>
    <w:p w:rsidR="00A07BD8" w:rsidRPr="00F9393B" w:rsidRDefault="00A07BD8" w:rsidP="00A07BD8">
      <w:r>
        <w:rPr>
          <w:rFonts w:hint="eastAsia"/>
        </w:rPr>
        <w:lastRenderedPageBreak/>
        <w:t>UC</w:t>
      </w:r>
      <w:proofErr w:type="gramStart"/>
      <w:r>
        <w:rPr>
          <w:rFonts w:hint="eastAsia"/>
        </w:rPr>
        <w:t>00</w:t>
      </w:r>
      <w:r>
        <w:t>3</w:t>
      </w:r>
      <w:r>
        <w:rPr>
          <w:rFonts w:hint="eastAsia"/>
        </w:rPr>
        <w:t xml:space="preserve"> :</w:t>
      </w:r>
      <w:proofErr w:type="gramEnd"/>
      <w:r w:rsidR="00FA68C8">
        <w:t xml:space="preserve"> </w:t>
      </w:r>
      <w:r w:rsidR="004622B6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등록된 아이디와 패스워드를 입력하여 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622B6" w:rsidRPr="0092770A" w:rsidRDefault="004622B6" w:rsidP="004622B6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UC006)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로그인을 한다.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완료한다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패스워드를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291540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68673D" w:rsidRDefault="004622B6" w:rsidP="004622B6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시스템으로부터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승인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여부를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수신한다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A07BD8" w:rsidRDefault="004622B6" w:rsidP="004622B6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</w:tcPr>
          <w:p w:rsidR="004622B6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</w:tbl>
    <w:p w:rsidR="00DF0D1F" w:rsidRDefault="00DF0D1F" w:rsidP="00A07BD8"/>
    <w:p w:rsidR="00A07BD8" w:rsidRPr="00F9393B" w:rsidRDefault="00A07BD8" w:rsidP="00A07BD8">
      <w:r>
        <w:rPr>
          <w:rFonts w:hint="eastAsia"/>
        </w:rPr>
        <w:t>UC</w:t>
      </w:r>
      <w:proofErr w:type="gramStart"/>
      <w:r>
        <w:rPr>
          <w:rFonts w:hint="eastAsia"/>
        </w:rPr>
        <w:t>00</w:t>
      </w:r>
      <w:r w:rsidR="00291540">
        <w:t>4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구글 학습 데이터를 통해 물건 이름을 전송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291540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학습을 통해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FC46EA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141D46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291540" w:rsidRDefault="00291540" w:rsidP="005C64DE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>
              <w:rPr>
                <w:rStyle w:val="ae"/>
                <w:rFonts w:eastAsia="바탕" w:hAnsi="바탕" w:cs="바탕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이미지의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나타낸다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  <w:r w:rsidR="00291540">
              <w:rPr>
                <w:rStyle w:val="ae"/>
                <w:color w:val="auto"/>
              </w:rPr>
              <w:t>=&gt;B2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A07BD8" w:rsidRDefault="00A07BD8" w:rsidP="00A07BD8">
      <w:pPr>
        <w:tabs>
          <w:tab w:val="left" w:pos="3510"/>
        </w:tabs>
      </w:pPr>
    </w:p>
    <w:p w:rsidR="00CD7E20" w:rsidRDefault="00CD7E20" w:rsidP="00A07BD8">
      <w:pPr>
        <w:tabs>
          <w:tab w:val="left" w:pos="3510"/>
        </w:tabs>
      </w:pPr>
    </w:p>
    <w:p w:rsidR="00CD7E20" w:rsidRDefault="00CD7E20" w:rsidP="00A07BD8">
      <w:pPr>
        <w:tabs>
          <w:tab w:val="left" w:pos="3510"/>
        </w:tabs>
        <w:rPr>
          <w:rFonts w:hint="eastAsia"/>
        </w:rPr>
      </w:pPr>
    </w:p>
    <w:p w:rsidR="00D21A38" w:rsidRPr="00F9393B" w:rsidRDefault="00D21A38" w:rsidP="00D21A38">
      <w:r>
        <w:rPr>
          <w:rFonts w:hint="eastAsia"/>
        </w:rPr>
        <w:lastRenderedPageBreak/>
        <w:t>UC</w:t>
      </w:r>
      <w:proofErr w:type="gramStart"/>
      <w:r>
        <w:rPr>
          <w:rFonts w:hint="eastAsia"/>
        </w:rPr>
        <w:t>00</w:t>
      </w:r>
      <w:r w:rsidR="00291540">
        <w:t>5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로봇이 이동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D265A" w:rsidRPr="00AE5DC3" w:rsidRDefault="004D265A" w:rsidP="004D265A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UC001)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모바일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베이스를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움직인다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이동하는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동안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카메라로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촬영한다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68673D" w:rsidRDefault="004D265A" w:rsidP="004D265A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A07BD8" w:rsidRDefault="004D265A" w:rsidP="004D265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</w:tcPr>
          <w:p w:rsidR="004D265A" w:rsidRDefault="004D265A" w:rsidP="004D265A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</w:tbl>
    <w:p w:rsidR="00CF323A" w:rsidRDefault="00CF323A" w:rsidP="00D21A38"/>
    <w:p w:rsidR="00D21A38" w:rsidRPr="00F9393B" w:rsidRDefault="00D21A38" w:rsidP="00D21A38">
      <w:r>
        <w:rPr>
          <w:rFonts w:hint="eastAsia"/>
        </w:rPr>
        <w:t>UC</w:t>
      </w:r>
      <w:proofErr w:type="gramStart"/>
      <w:r>
        <w:rPr>
          <w:rFonts w:hint="eastAsia"/>
        </w:rPr>
        <w:t>00</w:t>
      </w:r>
      <w:r w:rsidR="004D265A">
        <w:t>6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요청</w:t>
      </w:r>
      <w:r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받은 회원가입을 로봇에 등록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D21A38" w:rsidRPr="0092770A" w:rsidRDefault="004D265A" w:rsidP="00E521AC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UC002)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ID ,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비밀번호를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저장된다</w:t>
            </w: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auto"/>
              </w:rPr>
              <w:t>저장되어있는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대조한다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68673D" w:rsidRDefault="00D21A38" w:rsidP="00E521A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A07BD8" w:rsidRDefault="00D21A38" w:rsidP="00E521A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다르면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입력이라는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보낸다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</w:tcPr>
          <w:p w:rsidR="00D21A38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D21A38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E0</w:t>
            </w:r>
          </w:p>
        </w:tc>
      </w:tr>
    </w:tbl>
    <w:p w:rsidR="00D21A38" w:rsidRDefault="00D21A38" w:rsidP="00A07BD8">
      <w:pPr>
        <w:tabs>
          <w:tab w:val="left" w:pos="3510"/>
        </w:tabs>
      </w:pPr>
    </w:p>
    <w:p w:rsidR="005716AF" w:rsidRDefault="005716AF" w:rsidP="00A07BD8">
      <w:pPr>
        <w:tabs>
          <w:tab w:val="left" w:pos="3510"/>
        </w:tabs>
      </w:pPr>
    </w:p>
    <w:p w:rsidR="005716AF" w:rsidRDefault="005716AF" w:rsidP="00A07BD8">
      <w:pPr>
        <w:tabs>
          <w:tab w:val="left" w:pos="3510"/>
        </w:tabs>
        <w:rPr>
          <w:rFonts w:hint="eastAsia"/>
        </w:rPr>
      </w:pPr>
    </w:p>
    <w:p w:rsidR="00A07BD8" w:rsidRPr="00F9393B" w:rsidRDefault="00D21A38" w:rsidP="00A07BD8">
      <w:r>
        <w:rPr>
          <w:rFonts w:hint="eastAsia"/>
        </w:rPr>
        <w:lastRenderedPageBreak/>
        <w:t>UC</w:t>
      </w:r>
      <w:proofErr w:type="gramStart"/>
      <w:r>
        <w:rPr>
          <w:rFonts w:hint="eastAsia"/>
        </w:rPr>
        <w:t>0</w:t>
      </w:r>
      <w:r w:rsidR="004D265A">
        <w:t>07</w:t>
      </w:r>
      <w:r w:rsidR="00A07BD8">
        <w:rPr>
          <w:rFonts w:hint="eastAsia"/>
        </w:rPr>
        <w:t xml:space="preserve"> :</w:t>
      </w:r>
      <w:proofErr w:type="gramEnd"/>
      <w:r w:rsidR="00A07BD8">
        <w:rPr>
          <w:rFonts w:hint="eastAsia"/>
        </w:rPr>
        <w:t xml:space="preserve"> </w:t>
      </w:r>
      <w:r w:rsidR="004D265A">
        <w:rPr>
          <w:rStyle w:val="ae"/>
          <w:rFonts w:ascii="맑은 고딕" w:hAnsi="맑은 고딕" w:hint="eastAsia"/>
          <w:color w:val="auto"/>
          <w:sz w:val="18"/>
          <w:szCs w:val="18"/>
        </w:rPr>
        <w:t>로봇이 촬영하고 있는 영상을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2D5140" w:rsidRPr="00636F9B" w:rsidRDefault="004D265A" w:rsidP="002D5140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이동하며 촬영하고 앱 시스템에서 영상을 실시간으로 확인한다.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이동하며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실시간으로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촬영한다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C94399" w:rsidRDefault="002D5140" w:rsidP="002D5140">
            <w:pPr>
              <w:rPr>
                <w:rStyle w:val="ae"/>
                <w:color w:val="auto"/>
              </w:rPr>
            </w:pPr>
            <w:r w:rsidRPr="00C94399">
              <w:rPr>
                <w:rStyle w:val="ae"/>
                <w:rFonts w:hint="eastAsia"/>
                <w:color w:val="auto"/>
              </w:rPr>
              <w:t>B</w:t>
            </w:r>
            <w:r w:rsidRPr="00C94399">
              <w:rPr>
                <w:rStyle w:val="ae"/>
                <w:color w:val="auto"/>
              </w:rPr>
              <w:t>2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2D5140" w:rsidRPr="00751DE1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</w:tcPr>
          <w:p w:rsidR="002D5140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</w:tbl>
    <w:p w:rsidR="00F40F79" w:rsidRDefault="00F40F79" w:rsidP="00A07BD8">
      <w:pPr>
        <w:tabs>
          <w:tab w:val="left" w:pos="3510"/>
        </w:tabs>
      </w:pPr>
    </w:p>
    <w:p w:rsidR="00DB6B0A" w:rsidRDefault="00DB6B0A" w:rsidP="00A07BD8">
      <w:pPr>
        <w:tabs>
          <w:tab w:val="left" w:pos="3510"/>
        </w:tabs>
      </w:pPr>
    </w:p>
    <w:p w:rsidR="00852721" w:rsidRPr="006208E9" w:rsidRDefault="004D265A" w:rsidP="00852721">
      <w:pPr>
        <w:rPr>
          <w:rFonts w:ascii="맑은 고딕" w:hAnsi="맑은 고딕"/>
          <w:sz w:val="18"/>
          <w:szCs w:val="18"/>
        </w:rPr>
      </w:pPr>
      <w:r>
        <w:rPr>
          <w:rFonts w:hint="eastAsia"/>
        </w:rPr>
        <w:t>UC</w:t>
      </w:r>
      <w:r>
        <w:t>008</w:t>
      </w:r>
      <w:r w:rsidR="00852721">
        <w:rPr>
          <w:rFonts w:hint="eastAsia"/>
        </w:rPr>
        <w:t xml:space="preserve"> : </w:t>
      </w:r>
      <w:proofErr w:type="spellStart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>요청받은</w:t>
      </w:r>
      <w:proofErr w:type="spellEnd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사용자의 로그인 정보를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6208E9" w:rsidRDefault="006208E9" w:rsidP="006208E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4D265A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받아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68673D" w:rsidRDefault="006208E9" w:rsidP="006208E9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A07BD8" w:rsidRDefault="006208E9" w:rsidP="006208E9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</w:tcPr>
          <w:p w:rsidR="006208E9" w:rsidRDefault="006208E9" w:rsidP="006208E9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</w:tbl>
    <w:p w:rsidR="00DB6B0A" w:rsidRDefault="00DB6B0A" w:rsidP="004221DF"/>
    <w:p w:rsidR="003A48D5" w:rsidRPr="005716AF" w:rsidRDefault="00554671">
      <w:pPr>
        <w:widowControl/>
        <w:wordWrap/>
        <w:autoSpaceDE/>
        <w:autoSpaceDN/>
        <w:jc w:val="left"/>
        <w:rPr>
          <w:rFonts w:ascii="맑은 고딕" w:hAnsi="맑은 고딕" w:hint="eastAsia"/>
          <w:sz w:val="18"/>
          <w:szCs w:val="18"/>
        </w:rPr>
      </w:pPr>
      <w:r>
        <w:br w:type="page"/>
      </w:r>
      <w:r w:rsidR="003A48D5">
        <w:rPr>
          <w:rFonts w:hint="eastAsia"/>
        </w:rPr>
        <w:lastRenderedPageBreak/>
        <w:t>UC</w:t>
      </w:r>
      <w:proofErr w:type="gramStart"/>
      <w:r w:rsidR="003A48D5">
        <w:t>009</w:t>
      </w:r>
      <w:r w:rsidR="003A48D5">
        <w:rPr>
          <w:rFonts w:hint="eastAsia"/>
        </w:rPr>
        <w:t xml:space="preserve"> :</w:t>
      </w:r>
      <w:proofErr w:type="gramEnd"/>
      <w:r w:rsidR="003A48D5">
        <w:rPr>
          <w:rFonts w:hint="eastAsia"/>
        </w:rPr>
        <w:t xml:space="preserve">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물건 확인을 요청한다.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3A48D5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3A48D5" w:rsidRDefault="003A48D5" w:rsidP="003A48D5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물건 확인 버튼을 클릭하여 로봇에게 물건이 무엇인지 요청한다.</w:t>
            </w:r>
          </w:p>
        </w:tc>
      </w:tr>
      <w:tr w:rsidR="003A48D5" w:rsidRPr="00751DE1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3A48D5" w:rsidRPr="00751DE1" w:rsidRDefault="0073123C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3A48D5" w:rsidRPr="00751DE1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화면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73123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73123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0=&gt;B1</w:t>
            </w:r>
          </w:p>
        </w:tc>
      </w:tr>
      <w:tr w:rsidR="0073123C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</w:tbl>
    <w:p w:rsidR="005716AF" w:rsidRDefault="005716AF" w:rsidP="0073123C">
      <w:pPr>
        <w:widowControl/>
        <w:wordWrap/>
        <w:autoSpaceDE/>
        <w:autoSpaceDN/>
        <w:jc w:val="left"/>
      </w:pPr>
    </w:p>
    <w:p w:rsidR="0073123C" w:rsidRPr="005716AF" w:rsidRDefault="0073123C" w:rsidP="0073123C">
      <w:pPr>
        <w:widowControl/>
        <w:wordWrap/>
        <w:autoSpaceDE/>
        <w:autoSpaceDN/>
        <w:jc w:val="left"/>
        <w:rPr>
          <w:rFonts w:ascii="맑은 고딕" w:hAnsi="맑은 고딕" w:hint="eastAsia"/>
          <w:sz w:val="18"/>
          <w:szCs w:val="18"/>
        </w:rPr>
      </w:pPr>
      <w:r>
        <w:rPr>
          <w:rFonts w:hint="eastAsia"/>
        </w:rPr>
        <w:t>UC</w:t>
      </w:r>
      <w:proofErr w:type="gramStart"/>
      <w:r>
        <w:t>010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73123C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73123C" w:rsidRDefault="0073123C" w:rsidP="001B7BD3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사용자가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앱시스템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화면에 나타난 이미지의 이름을 본다.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나타낸다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73123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73123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</w:tbl>
    <w:p w:rsidR="0073123C" w:rsidRDefault="0073123C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  <w:rPr>
          <w:rFonts w:hint="eastAsia"/>
        </w:rPr>
      </w:pPr>
    </w:p>
    <w:p w:rsidR="0073123C" w:rsidRPr="005716AF" w:rsidRDefault="0073123C" w:rsidP="0073123C">
      <w:pPr>
        <w:widowControl/>
        <w:wordWrap/>
        <w:autoSpaceDE/>
        <w:autoSpaceDN/>
        <w:jc w:val="left"/>
        <w:rPr>
          <w:rFonts w:ascii="맑은 고딕" w:hAnsi="맑은 고딕" w:hint="eastAsia"/>
          <w:sz w:val="18"/>
          <w:szCs w:val="18"/>
        </w:rPr>
      </w:pPr>
      <w:r>
        <w:rPr>
          <w:rFonts w:hint="eastAsia"/>
        </w:rPr>
        <w:lastRenderedPageBreak/>
        <w:t>UC</w:t>
      </w:r>
      <w:proofErr w:type="gramStart"/>
      <w:r>
        <w:t>011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Style w:val="ae"/>
          <w:rFonts w:ascii="맑은 고딕" w:hAnsi="맑은 고딕" w:hint="eastAsia"/>
          <w:color w:val="auto"/>
          <w:sz w:val="18"/>
          <w:szCs w:val="18"/>
        </w:rPr>
        <w:t>현재 촬영한 화면을 전송한다.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73123C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73123C" w:rsidRDefault="0073123C" w:rsidP="001B7BD3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로봇이 현재 촬영중인 장면을 앱 시스템으로 전송한다.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구글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학습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데이터를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인식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1B7BD3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1B7BD3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1B7BD3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1B7BD3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1B7BD3">
            <w:pPr>
              <w:rPr>
                <w:rStyle w:val="ae"/>
                <w:color w:val="auto"/>
              </w:rPr>
            </w:pPr>
          </w:p>
        </w:tc>
      </w:tr>
    </w:tbl>
    <w:p w:rsidR="0073123C" w:rsidRDefault="0073123C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</w:p>
    <w:p w:rsidR="005716AF" w:rsidRDefault="005716AF">
      <w:pPr>
        <w:widowControl/>
        <w:wordWrap/>
        <w:autoSpaceDE/>
        <w:autoSpaceDN/>
        <w:jc w:val="left"/>
      </w:pPr>
      <w:r>
        <w:br w:type="page"/>
      </w:r>
    </w:p>
    <w:p w:rsidR="005716AF" w:rsidRDefault="005716AF">
      <w:pPr>
        <w:widowControl/>
        <w:wordWrap/>
        <w:autoSpaceDE/>
        <w:autoSpaceDN/>
        <w:jc w:val="left"/>
        <w:rPr>
          <w:rFonts w:hint="eastAsia"/>
        </w:rPr>
      </w:pPr>
      <w:bookmarkStart w:id="18" w:name="_GoBack"/>
      <w:bookmarkEnd w:id="18"/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E61811" w:rsidRDefault="00E61811" w:rsidP="00E61811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2216"/>
        <w:gridCol w:w="1209"/>
        <w:gridCol w:w="4219"/>
      </w:tblGrid>
      <w:tr w:rsidR="00E61811" w:rsidRPr="00751DE1" w:rsidTr="003A48D5">
        <w:trPr>
          <w:trHeight w:val="983"/>
        </w:trPr>
        <w:tc>
          <w:tcPr>
            <w:tcW w:w="841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ID</w:t>
            </w:r>
          </w:p>
        </w:tc>
        <w:tc>
          <w:tcPr>
            <w:tcW w:w="2216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1209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</w:p>
          <w:p w:rsidR="00E61811" w:rsidRPr="00751DE1" w:rsidRDefault="00E61811" w:rsidP="003A48D5">
            <w:pPr>
              <w:pStyle w:val="af"/>
            </w:pPr>
            <w:proofErr w:type="spellStart"/>
            <w:r w:rsidRPr="00751DE1">
              <w:rPr>
                <w:rFonts w:hint="eastAsia"/>
              </w:rPr>
              <w:t>유스케이스</w:t>
            </w:r>
            <w:proofErr w:type="spellEnd"/>
            <w:r w:rsidRPr="00751DE1">
              <w:rPr>
                <w:rFonts w:hint="eastAsia"/>
              </w:rPr>
              <w:t xml:space="preserve"> </w:t>
            </w:r>
            <w:r w:rsidRPr="00751DE1">
              <w:t>ID</w:t>
            </w:r>
          </w:p>
        </w:tc>
        <w:tc>
          <w:tcPr>
            <w:tcW w:w="4219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60FC">
              <w:rPr>
                <w:rStyle w:val="ae"/>
                <w:rFonts w:ascii="맑은 고딕" w:hAnsi="맑은 고딕" w:hint="eastAsia"/>
                <w:color w:val="auto"/>
              </w:rPr>
              <w:t>SC001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메인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C001, UC004, UC005, UC007</w:t>
            </w:r>
            <w:r w:rsidR="005C2885">
              <w:rPr>
                <w:rStyle w:val="ae"/>
                <w:rFonts w:ascii="맑은 고딕" w:hAnsi="맑은 고딕"/>
                <w:color w:val="auto"/>
              </w:rPr>
              <w:t>,</w:t>
            </w:r>
            <w:r w:rsidR="005C2885">
              <w:rPr>
                <w:rStyle w:val="ae"/>
                <w:rFonts w:ascii="맑은 고딕" w:hAnsi="맑은 고딕" w:hint="eastAsia"/>
                <w:color w:val="auto"/>
              </w:rPr>
              <w:t xml:space="preserve"> </w:t>
            </w:r>
            <w:r w:rsidR="005C2885">
              <w:rPr>
                <w:rStyle w:val="ae"/>
                <w:rFonts w:ascii="맑은 고딕" w:hAnsi="맑은 고딕"/>
                <w:color w:val="auto"/>
              </w:rPr>
              <w:t>UC009, UC010, UC011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사용자가 로봇 조종,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영상 확인,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물건 확인을 할 수 있다.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2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로그인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C003, UC008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사용자가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회원가입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C002, UC006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사용자가 회원가입을 할 수 있다.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아이디,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비밀번호,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시리얼 번호를 입력한다.</w:t>
            </w:r>
          </w:p>
        </w:tc>
      </w:tr>
    </w:tbl>
    <w:p w:rsidR="00E61811" w:rsidRPr="00590F40" w:rsidRDefault="00E61811" w:rsidP="00E61811"/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p w:rsidR="00E61811" w:rsidRDefault="00E61811" w:rsidP="00E61811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2286"/>
        <w:gridCol w:w="1419"/>
        <w:gridCol w:w="3116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159618" wp14:editId="662C0AA1">
                      <wp:extent cx="3245028" cy="5358213"/>
                      <wp:effectExtent l="0" t="0" r="0" b="0"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5028" cy="5358213"/>
                                <a:chOff x="0" y="0"/>
                                <a:chExt cx="2082800" cy="3341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그림 23" descr="스크린샷이(가) 표시된 사진&#10;&#10;매우 높은 신뢰도로 생성된 설명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0" cy="334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2" descr="ì½ì¹´ì½ë¼ íí¸ë³ì ëí ì´ë¯¸ì§ ê²ìê²°ê³¼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4003" y="555477"/>
                                  <a:ext cx="1898650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4A0BC" id="그룹 2" o:spid="_x0000_s1026" style="width:255.5pt;height:421.9pt;mso-position-horizontal-relative:char;mso-position-vertical-relative:line" coordsize="20828,334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23" o:spid="_x0000_s1027" type="#_x0000_t75" alt="스크린샷이(가) 표시된 사진&#10;&#10;매우 높은 신뢰도로 생성된 설명" style="position:absolute;width:20828;height:3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">
                        <v:imagedata r:id="rId14" o:title="스크린샷이(가) 표시된 사진&#10;&#10;매우 높은 신뢰도로 생성된 설명"/>
                      </v:shape>
                      <v:shape id="Picture 12" o:spid="_x0000_s1028" type="#_x0000_t75" alt="ì½ì¹´ì½ë¼ íí¸ë³ì ëí ì´ë¯¸ì§ ê²ìê²°ê³¼" style="position:absolute;left:940;top:5554;width:18986;height:1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">
                        <v:imagedata r:id="rId15" o:title="ì½ì¹´ì½ë¼ íí¸ë³ì ëí ì´ë¯¸ì§ ê²ìê²°ê³¼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조종을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AF20FB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물건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9"/>
        <w:gridCol w:w="2286"/>
        <w:gridCol w:w="1420"/>
        <w:gridCol w:w="3131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로그인 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A0C29E" wp14:editId="2C56F21A">
                  <wp:extent cx="3837305" cy="63665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305" cy="636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316F9A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2286"/>
        <w:gridCol w:w="1420"/>
        <w:gridCol w:w="3129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회원가입 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E92ACF5" wp14:editId="7C0200DA">
                  <wp:extent cx="3785870" cy="6298565"/>
                  <wp:effectExtent l="0" t="0" r="5080" b="698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870" cy="629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Pr="008F43ED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사용자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회원가입을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할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수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있다</w:t>
            </w:r>
            <w:r w:rsidRPr="008F43ED"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8F43ED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아이디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비밀번호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시리얼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번호를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4221DF" w:rsidRDefault="00E61811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20F27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물건 인식의 정확성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r>
              <w:rPr>
                <w:rFonts w:hint="eastAsia"/>
              </w:rPr>
              <w:t>물건을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41E43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외부 침입의 방어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r>
              <w:rPr>
                <w:rFonts w:hint="eastAsia"/>
              </w:rPr>
              <w:t>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로봇을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없어야</w:t>
            </w:r>
            <w:r w:rsidR="00684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움직임의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r>
              <w:rPr>
                <w:rFonts w:hint="eastAsia"/>
              </w:rPr>
              <w:t>움직일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부드럽게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5C64DE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응답의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F20F27" w:rsidRPr="00F20F27" w:rsidRDefault="00F20F27" w:rsidP="000578B6"/>
    <w:sectPr w:rsidR="00F20F27" w:rsidRPr="00F20F27" w:rsidSect="007E70C2">
      <w:headerReference w:type="default" r:id="rId18"/>
      <w:footerReference w:type="even" r:id="rId19"/>
      <w:footerReference w:type="default" r:id="rId20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5D2" w:rsidRDefault="00C125D2">
      <w:r>
        <w:separator/>
      </w:r>
    </w:p>
    <w:p w:rsidR="00C125D2" w:rsidRDefault="00C125D2"/>
    <w:p w:rsidR="00C125D2" w:rsidRDefault="00C125D2"/>
    <w:p w:rsidR="00C125D2" w:rsidRDefault="00C125D2"/>
  </w:endnote>
  <w:endnote w:type="continuationSeparator" w:id="0">
    <w:p w:rsidR="00C125D2" w:rsidRDefault="00C125D2">
      <w:r>
        <w:continuationSeparator/>
      </w:r>
    </w:p>
    <w:p w:rsidR="00C125D2" w:rsidRDefault="00C125D2"/>
    <w:p w:rsidR="00C125D2" w:rsidRDefault="00C125D2"/>
    <w:p w:rsidR="00C125D2" w:rsidRDefault="00C12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D5" w:rsidRDefault="003A48D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3A48D5" w:rsidRDefault="003A48D5"/>
  <w:p w:rsidR="003A48D5" w:rsidRDefault="003A48D5"/>
  <w:p w:rsidR="003A48D5" w:rsidRDefault="003A48D5"/>
  <w:p w:rsidR="003A48D5" w:rsidRDefault="003A48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D5" w:rsidRDefault="003A48D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3A48D5" w:rsidRDefault="003A48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1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97A4E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6855"/>
          <wp:effectExtent l="0" t="0" r="0" b="0"/>
          <wp:docPr id="14" name="그림 14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5D2" w:rsidRDefault="00C125D2">
      <w:r>
        <w:separator/>
      </w:r>
    </w:p>
    <w:p w:rsidR="00C125D2" w:rsidRDefault="00C125D2"/>
    <w:p w:rsidR="00C125D2" w:rsidRDefault="00C125D2"/>
    <w:p w:rsidR="00C125D2" w:rsidRDefault="00C125D2"/>
  </w:footnote>
  <w:footnote w:type="continuationSeparator" w:id="0">
    <w:p w:rsidR="00C125D2" w:rsidRDefault="00C125D2">
      <w:r>
        <w:continuationSeparator/>
      </w:r>
    </w:p>
    <w:p w:rsidR="00C125D2" w:rsidRDefault="00C125D2"/>
    <w:p w:rsidR="00C125D2" w:rsidRDefault="00C125D2"/>
    <w:p w:rsidR="00C125D2" w:rsidRDefault="00C12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7"/>
      <w:gridCol w:w="1659"/>
      <w:gridCol w:w="2550"/>
    </w:tblGrid>
    <w:tr w:rsidR="003A48D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이것도</w:t>
          </w:r>
          <w:r>
            <w:rPr>
              <w:rFonts w:ascii="돋움" w:eastAsia="돋움" w:hAnsi="돋움" w:hint="eastAsia"/>
            </w:rPr>
            <w:t xml:space="preserve"> 찾아보시지!</w:t>
          </w:r>
        </w:p>
      </w:tc>
      <w:tc>
        <w:tcPr>
          <w:tcW w:w="1698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018/01/02–2018/09/01</w:t>
          </w:r>
        </w:p>
      </w:tc>
    </w:tr>
    <w:tr w:rsidR="003A48D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3A48D5" w:rsidRPr="00D54A11" w:rsidRDefault="003A48D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F00B1" w:rsidRPr="00D54A11" w:rsidRDefault="003A48D5" w:rsidP="008F00B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</w:t>
          </w:r>
          <w:r w:rsidR="008F00B1">
            <w:rPr>
              <w:rFonts w:ascii="돋움" w:eastAsia="돋움" w:hAnsi="돋움"/>
            </w:rPr>
            <w:t>3.2</w:t>
          </w:r>
        </w:p>
      </w:tc>
    </w:tr>
  </w:tbl>
  <w:p w:rsidR="003A48D5" w:rsidRPr="00EF53CF" w:rsidRDefault="003A48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1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373B4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269"/>
    <w:multiLevelType w:val="hybridMultilevel"/>
    <w:tmpl w:val="0EE6E73A"/>
    <w:lvl w:ilvl="0" w:tplc="8E3881C0">
      <w:numFmt w:val="bullet"/>
      <w:lvlText w:val="-"/>
      <w:lvlJc w:val="left"/>
      <w:pPr>
        <w:ind w:left="4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03C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4BC0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DAE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08A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416"/>
    <w:rsid w:val="00137C50"/>
    <w:rsid w:val="00137DCF"/>
    <w:rsid w:val="0014065E"/>
    <w:rsid w:val="00140911"/>
    <w:rsid w:val="00140B86"/>
    <w:rsid w:val="00141D46"/>
    <w:rsid w:val="00141E43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0701"/>
    <w:rsid w:val="001C10F2"/>
    <w:rsid w:val="001C11B6"/>
    <w:rsid w:val="001C1CF0"/>
    <w:rsid w:val="001C1F07"/>
    <w:rsid w:val="001C25B1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483E"/>
    <w:rsid w:val="001E5850"/>
    <w:rsid w:val="001E6BDB"/>
    <w:rsid w:val="001E741A"/>
    <w:rsid w:val="001F09EF"/>
    <w:rsid w:val="001F0A0C"/>
    <w:rsid w:val="001F0BBD"/>
    <w:rsid w:val="001F0CA4"/>
    <w:rsid w:val="001F154D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837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540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5140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5B9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3893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8D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38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22B6"/>
    <w:rsid w:val="00463354"/>
    <w:rsid w:val="004636B3"/>
    <w:rsid w:val="0046418D"/>
    <w:rsid w:val="004646B8"/>
    <w:rsid w:val="00465004"/>
    <w:rsid w:val="00465411"/>
    <w:rsid w:val="00467A6B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5F48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97DF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1DA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89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265A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1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37818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46321"/>
    <w:rsid w:val="005500A1"/>
    <w:rsid w:val="00550CA4"/>
    <w:rsid w:val="00551422"/>
    <w:rsid w:val="00551A21"/>
    <w:rsid w:val="00553DC4"/>
    <w:rsid w:val="005543D2"/>
    <w:rsid w:val="00554671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6AF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0F40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885"/>
    <w:rsid w:val="005C2D4C"/>
    <w:rsid w:val="005C2F14"/>
    <w:rsid w:val="005C37A7"/>
    <w:rsid w:val="005C5C76"/>
    <w:rsid w:val="005C6186"/>
    <w:rsid w:val="005C64DE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8E9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B46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48C7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6C8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AE9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D46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3C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243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790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5D1A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3E5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2221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37A"/>
    <w:rsid w:val="00806D2A"/>
    <w:rsid w:val="00807227"/>
    <w:rsid w:val="00807C29"/>
    <w:rsid w:val="00807F16"/>
    <w:rsid w:val="0081059E"/>
    <w:rsid w:val="00812421"/>
    <w:rsid w:val="00812C66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21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206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0B1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16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4AFD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11C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265D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887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3D66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8E4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146"/>
    <w:rsid w:val="00A023EB"/>
    <w:rsid w:val="00A024C4"/>
    <w:rsid w:val="00A027AA"/>
    <w:rsid w:val="00A02A05"/>
    <w:rsid w:val="00A04558"/>
    <w:rsid w:val="00A046AF"/>
    <w:rsid w:val="00A052AA"/>
    <w:rsid w:val="00A0581B"/>
    <w:rsid w:val="00A0737D"/>
    <w:rsid w:val="00A0770D"/>
    <w:rsid w:val="00A07BD8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381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2366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FB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C64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5D57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3627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C76EB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1DCC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5D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77D5D"/>
    <w:rsid w:val="00C80418"/>
    <w:rsid w:val="00C827B2"/>
    <w:rsid w:val="00C82FD8"/>
    <w:rsid w:val="00C83B6D"/>
    <w:rsid w:val="00C84FF1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4399"/>
    <w:rsid w:val="00C95D9B"/>
    <w:rsid w:val="00C9679A"/>
    <w:rsid w:val="00C96C34"/>
    <w:rsid w:val="00CA0E1C"/>
    <w:rsid w:val="00CA1331"/>
    <w:rsid w:val="00CA1647"/>
    <w:rsid w:val="00CA1DEE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2DC4"/>
    <w:rsid w:val="00CD41DD"/>
    <w:rsid w:val="00CD4DFD"/>
    <w:rsid w:val="00CD542A"/>
    <w:rsid w:val="00CD58F3"/>
    <w:rsid w:val="00CD7E20"/>
    <w:rsid w:val="00CD7F3A"/>
    <w:rsid w:val="00CE002B"/>
    <w:rsid w:val="00CE0C18"/>
    <w:rsid w:val="00CE1719"/>
    <w:rsid w:val="00CE1F14"/>
    <w:rsid w:val="00CE26CD"/>
    <w:rsid w:val="00CE301C"/>
    <w:rsid w:val="00CE4580"/>
    <w:rsid w:val="00CE58C9"/>
    <w:rsid w:val="00CE5FF5"/>
    <w:rsid w:val="00CE71BE"/>
    <w:rsid w:val="00CE770F"/>
    <w:rsid w:val="00CF2896"/>
    <w:rsid w:val="00CF323A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3DB4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1A38"/>
    <w:rsid w:val="00D225D9"/>
    <w:rsid w:val="00D23310"/>
    <w:rsid w:val="00D271F6"/>
    <w:rsid w:val="00D27913"/>
    <w:rsid w:val="00D27A70"/>
    <w:rsid w:val="00D30926"/>
    <w:rsid w:val="00D30D4B"/>
    <w:rsid w:val="00D30E69"/>
    <w:rsid w:val="00D31489"/>
    <w:rsid w:val="00D31E1B"/>
    <w:rsid w:val="00D3328B"/>
    <w:rsid w:val="00D33BFF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862"/>
    <w:rsid w:val="00D508FB"/>
    <w:rsid w:val="00D51DEC"/>
    <w:rsid w:val="00D51FCB"/>
    <w:rsid w:val="00D52385"/>
    <w:rsid w:val="00D5332F"/>
    <w:rsid w:val="00D534BE"/>
    <w:rsid w:val="00D5437E"/>
    <w:rsid w:val="00D544F9"/>
    <w:rsid w:val="00D54A11"/>
    <w:rsid w:val="00D54CA8"/>
    <w:rsid w:val="00D54FA4"/>
    <w:rsid w:val="00D556A1"/>
    <w:rsid w:val="00D5577C"/>
    <w:rsid w:val="00D5585F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DAC"/>
    <w:rsid w:val="00DB6350"/>
    <w:rsid w:val="00DB6919"/>
    <w:rsid w:val="00DB6B0A"/>
    <w:rsid w:val="00DB6B5D"/>
    <w:rsid w:val="00DB6CDE"/>
    <w:rsid w:val="00DB6D7B"/>
    <w:rsid w:val="00DB73C7"/>
    <w:rsid w:val="00DB774B"/>
    <w:rsid w:val="00DB7890"/>
    <w:rsid w:val="00DB78FC"/>
    <w:rsid w:val="00DB7999"/>
    <w:rsid w:val="00DB79F2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57E6"/>
    <w:rsid w:val="00DE6B16"/>
    <w:rsid w:val="00DE7804"/>
    <w:rsid w:val="00DE7C19"/>
    <w:rsid w:val="00DE7E00"/>
    <w:rsid w:val="00DF04FE"/>
    <w:rsid w:val="00DF089B"/>
    <w:rsid w:val="00DF0D1F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025"/>
    <w:rsid w:val="00E44155"/>
    <w:rsid w:val="00E4473C"/>
    <w:rsid w:val="00E44B18"/>
    <w:rsid w:val="00E4590E"/>
    <w:rsid w:val="00E469BE"/>
    <w:rsid w:val="00E521AC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811"/>
    <w:rsid w:val="00E6193A"/>
    <w:rsid w:val="00E6323A"/>
    <w:rsid w:val="00E6348B"/>
    <w:rsid w:val="00E63742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04D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43A"/>
    <w:rsid w:val="00EC5DCC"/>
    <w:rsid w:val="00EC7129"/>
    <w:rsid w:val="00ED0AC6"/>
    <w:rsid w:val="00ED0B5B"/>
    <w:rsid w:val="00ED0BC5"/>
    <w:rsid w:val="00ED125D"/>
    <w:rsid w:val="00ED21F7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0F2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0F79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8C8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46EA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2F89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5CE91ED"/>
  <w15:chartTrackingRefBased/>
  <w15:docId w15:val="{76F72EB9-21E2-AB46-BF92-565078C0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customStyle="1" w:styleId="Normal0">
    <w:name w:val="Normal0"/>
    <w:next w:val="a"/>
    <w:qFormat/>
    <w:rsid w:val="000E1DAE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E61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D2C4-F9E4-4B5D-9ABD-03B7D2DD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28</TotalTime>
  <Pages>18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7161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김자훈</cp:lastModifiedBy>
  <cp:revision>8</cp:revision>
  <cp:lastPrinted>2008-01-26T04:17:00Z</cp:lastPrinted>
  <dcterms:created xsi:type="dcterms:W3CDTF">2018-09-13T11:02:00Z</dcterms:created>
  <dcterms:modified xsi:type="dcterms:W3CDTF">2018-09-13T11:34:00Z</dcterms:modified>
</cp:coreProperties>
</file>